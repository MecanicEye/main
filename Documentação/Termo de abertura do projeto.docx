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4592" w14:textId="3144352C" w:rsidR="009D44E7" w:rsidRDefault="00250B2E" w:rsidP="00250B2E">
      <w:pPr>
        <w:pStyle w:val="Nome"/>
        <w:rPr>
          <w:rFonts w:ascii="Times New Roman" w:hAnsi="Times New Roman" w:cs="Times New Roman"/>
          <w:b w:val="0"/>
          <w:bCs/>
          <w:sz w:val="48"/>
          <w:szCs w:val="48"/>
        </w:rPr>
      </w:pPr>
      <w:r>
        <w:rPr>
          <w:rFonts w:ascii="Times New Roman" w:hAnsi="Times New Roman" w:cs="Times New Roman"/>
          <w:b w:val="0"/>
          <w:bCs/>
          <w:sz w:val="48"/>
          <w:szCs w:val="48"/>
        </w:rPr>
        <w:t>Termo de abertura do projeto</w:t>
      </w:r>
    </w:p>
    <w:p w14:paraId="67B70593" w14:textId="1A1E2530" w:rsidR="005842A0" w:rsidRDefault="005842A0" w:rsidP="005842A0">
      <w:pPr>
        <w:pStyle w:val="Ttulo1"/>
      </w:pPr>
      <w:r>
        <w:t>Informações gerais</w:t>
      </w:r>
    </w:p>
    <w:p w14:paraId="20B8AC4F" w14:textId="3E3756E8" w:rsidR="005842A0" w:rsidRPr="005842A0" w:rsidRDefault="005842A0" w:rsidP="00237DDB">
      <w:pPr>
        <w:pStyle w:val="Commarcadores"/>
        <w:rPr>
          <w:rFonts w:ascii="Times New Roman" w:hAnsi="Times New Roman" w:cs="Times New Roman"/>
          <w:bCs/>
          <w:sz w:val="48"/>
          <w:szCs w:val="48"/>
        </w:rPr>
      </w:pPr>
      <w:r>
        <w:t>Nome do Projeto: MecanicEye</w:t>
      </w:r>
    </w:p>
    <w:p w14:paraId="5C2D4BB3" w14:textId="03E4F7E4" w:rsidR="005842A0" w:rsidRPr="005E47D1" w:rsidRDefault="00356134" w:rsidP="00237DDB">
      <w:pPr>
        <w:pStyle w:val="Commarcadores"/>
        <w:rPr>
          <w:rFonts w:ascii="Times New Roman" w:hAnsi="Times New Roman" w:cs="Times New Roman"/>
          <w:bCs/>
          <w:sz w:val="48"/>
          <w:szCs w:val="48"/>
        </w:rPr>
      </w:pPr>
      <w:r>
        <w:rPr>
          <w:rFonts w:cstheme="minorHAnsi"/>
          <w:bCs/>
        </w:rPr>
        <w:t>Patrocinador</w:t>
      </w:r>
      <w:r w:rsidR="005842A0">
        <w:rPr>
          <w:rFonts w:cstheme="minorHAnsi"/>
          <w:bCs/>
        </w:rPr>
        <w:t xml:space="preserve">: </w:t>
      </w:r>
      <w:r>
        <w:rPr>
          <w:rFonts w:cstheme="minorHAnsi"/>
          <w:bCs/>
        </w:rPr>
        <w:t>Oxigênio</w:t>
      </w:r>
      <w:r w:rsidR="005842A0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Aceleradora &amp; </w:t>
      </w:r>
      <w:r w:rsidR="005842A0">
        <w:rPr>
          <w:rFonts w:cstheme="minorHAnsi"/>
          <w:bCs/>
        </w:rPr>
        <w:t>Porto Seguro</w:t>
      </w:r>
    </w:p>
    <w:p w14:paraId="02069663" w14:textId="6E175681" w:rsidR="005E47D1" w:rsidRPr="00F33B08" w:rsidRDefault="005E47D1" w:rsidP="00237DDB">
      <w:pPr>
        <w:pStyle w:val="Commarcadores"/>
        <w:rPr>
          <w:rFonts w:ascii="Times New Roman" w:hAnsi="Times New Roman" w:cs="Times New Roman"/>
          <w:bCs/>
          <w:sz w:val="48"/>
          <w:szCs w:val="48"/>
        </w:rPr>
      </w:pPr>
      <w:r>
        <w:rPr>
          <w:rFonts w:cstheme="minorHAnsi"/>
          <w:bCs/>
        </w:rPr>
        <w:t>Equipes: Desenvolvimento (Gustavo Enrico, a decidir), mecânico para auxiliar equipe de desenvolvimento</w:t>
      </w:r>
    </w:p>
    <w:p w14:paraId="105E95EB" w14:textId="258DEED4" w:rsidR="00F33B08" w:rsidRPr="005E47D1" w:rsidRDefault="00F33B08" w:rsidP="00237DDB">
      <w:pPr>
        <w:pStyle w:val="Commarcadores"/>
        <w:rPr>
          <w:rFonts w:ascii="Times New Roman" w:hAnsi="Times New Roman" w:cs="Times New Roman"/>
          <w:bCs/>
          <w:sz w:val="48"/>
          <w:szCs w:val="48"/>
        </w:rPr>
      </w:pPr>
      <w:r>
        <w:rPr>
          <w:rFonts w:cstheme="minorHAnsi"/>
          <w:bCs/>
        </w:rPr>
        <w:t>Data:04/04/2024</w:t>
      </w:r>
    </w:p>
    <w:p w14:paraId="57121E19" w14:textId="777A90F0" w:rsidR="005E47D1" w:rsidRPr="005E47D1" w:rsidRDefault="00B42C2A" w:rsidP="00237DDB">
      <w:pPr>
        <w:pStyle w:val="Commarcadores"/>
        <w:rPr>
          <w:rFonts w:ascii="Times New Roman" w:hAnsi="Times New Roman" w:cs="Times New Roman"/>
          <w:bCs/>
          <w:sz w:val="48"/>
          <w:szCs w:val="48"/>
        </w:rPr>
      </w:pPr>
      <w:r>
        <w:rPr>
          <w:rFonts w:cstheme="minorHAnsi"/>
          <w:bCs/>
        </w:rPr>
        <w:t>Prazo:</w:t>
      </w:r>
      <w:r w:rsidR="005E47D1">
        <w:rPr>
          <w:rFonts w:cstheme="minorHAnsi"/>
          <w:bCs/>
        </w:rPr>
        <w:t xml:space="preserve"> 26/10/2024</w:t>
      </w:r>
    </w:p>
    <w:p w14:paraId="789A4F10" w14:textId="5E2CB5E9" w:rsidR="005E47D1" w:rsidRPr="005842A0" w:rsidRDefault="005E47D1" w:rsidP="00237DDB">
      <w:pPr>
        <w:pStyle w:val="Commarcadores"/>
        <w:rPr>
          <w:rFonts w:ascii="Times New Roman" w:hAnsi="Times New Roman" w:cs="Times New Roman"/>
          <w:bCs/>
          <w:sz w:val="48"/>
          <w:szCs w:val="48"/>
        </w:rPr>
      </w:pPr>
      <w:r>
        <w:rPr>
          <w:rFonts w:cstheme="minorHAnsi"/>
          <w:bCs/>
        </w:rPr>
        <w:t>Checkpoints: 26/04/2024, 20/05/2024</w:t>
      </w:r>
    </w:p>
    <w:p w14:paraId="79B2DC5C" w14:textId="736B49CC" w:rsidR="009D44E7" w:rsidRDefault="00250B2E">
      <w:pPr>
        <w:pStyle w:val="Ttulo1"/>
      </w:pPr>
      <w:r>
        <w:t>Projeto</w:t>
      </w:r>
    </w:p>
    <w:p w14:paraId="5DBCABF5" w14:textId="37F52EC0" w:rsidR="009D44E7" w:rsidRDefault="00250B2E">
      <w:r>
        <w:t xml:space="preserve">Criar o software MecanicEye que permita o usuário pré-diagnosticar e contestar problemas mecânicos apresentados em seu veículo </w:t>
      </w:r>
    </w:p>
    <w:p w14:paraId="2A1DBDA2" w14:textId="5095C159" w:rsidR="009D44E7" w:rsidRDefault="00250B2E">
      <w:pPr>
        <w:pStyle w:val="Ttulo1"/>
      </w:pPr>
      <w:r>
        <w:t>justificativa</w:t>
      </w:r>
    </w:p>
    <w:p w14:paraId="5EEB91EF" w14:textId="3D8E6258" w:rsidR="009D44E7" w:rsidRDefault="00250B2E" w:rsidP="00250B2E">
      <w:pPr>
        <w:pStyle w:val="Commarcadores"/>
        <w:numPr>
          <w:ilvl w:val="0"/>
          <w:numId w:val="0"/>
        </w:numPr>
        <w:ind w:left="216" w:hanging="190"/>
      </w:pPr>
      <w:r>
        <w:tab/>
        <w:t>Devido ao aumento de complexidade dos veículos, mão de obra cada vez mais especializada e menos confiá</w:t>
      </w:r>
      <w:r w:rsidR="00083D76">
        <w:t xml:space="preserve">vel a cada dia que passa fica mais </w:t>
      </w:r>
      <w:r w:rsidR="00AB5229">
        <w:t>difícil de diagnosticar de forma rápida, precisa e confiável os infinitos problemas mecânicos possíveis em veículos</w:t>
      </w:r>
    </w:p>
    <w:p w14:paraId="0E4A76C3" w14:textId="67DCB624" w:rsidR="009D44E7" w:rsidRDefault="00AB5229">
      <w:pPr>
        <w:pStyle w:val="Ttulo1"/>
      </w:pPr>
      <w:r>
        <w:t>objetivo</w:t>
      </w:r>
    </w:p>
    <w:p w14:paraId="59BAD0C2" w14:textId="4DFF031E" w:rsidR="009D44E7" w:rsidRDefault="00AB5229">
      <w:r>
        <w:t xml:space="preserve">Desenvolver um projeto capaz de coletar informações imputadas pelo usuário sobre o problema que </w:t>
      </w:r>
      <w:proofErr w:type="gramStart"/>
      <w:r>
        <w:t>o mesmo</w:t>
      </w:r>
      <w:proofErr w:type="gramEnd"/>
      <w:r>
        <w:t xml:space="preserve"> enfrenta, disponibilizar possíveis problemas conhecidos </w:t>
      </w:r>
      <w:r w:rsidR="00DA2F25">
        <w:t>a fim</w:t>
      </w:r>
      <w:r>
        <w:t xml:space="preserve"> de triangular o verdadeiro problema que afeta o usuário</w:t>
      </w:r>
      <w:r w:rsidR="005842A0">
        <w:t>. S</w:t>
      </w:r>
      <w:r>
        <w:t xml:space="preserve">e possível utilizar inteligência artificial para notar avarias na baia do motor e nos ruídos emitidos </w:t>
      </w:r>
      <w:r w:rsidR="00DA2F25">
        <w:t>por ele</w:t>
      </w:r>
      <w:r w:rsidR="005842A0">
        <w:t>. Para que assim o usuário possa autodiagnosticar ou pré-diagnosticar o problema no seu veículo, podendo então contestar a opinião de um mecânico malfeitor</w:t>
      </w:r>
      <w:r w:rsidR="00DA2F25">
        <w:t>.</w:t>
      </w:r>
    </w:p>
    <w:p w14:paraId="6EE78BF9" w14:textId="03DCC0A4" w:rsidR="009D44E7" w:rsidRDefault="00AB5229">
      <w:pPr>
        <w:pStyle w:val="Ttulo1"/>
      </w:pPr>
      <w:r>
        <w:t>Premissas</w:t>
      </w:r>
    </w:p>
    <w:p w14:paraId="2D4868B2" w14:textId="582F4F9E" w:rsidR="009D44E7" w:rsidRDefault="00AB5229" w:rsidP="00AB5229">
      <w:pPr>
        <w:pStyle w:val="Commarcadores"/>
      </w:pPr>
      <w:r>
        <w:t>Dados formatados para SGDB relativos a preços de peça, peças presentes nos veículos, problemas crônicos de veículos a serem analisados pelo software</w:t>
      </w:r>
    </w:p>
    <w:p w14:paraId="2A0E4E2C" w14:textId="3BD83B1C" w:rsidR="005E47D1" w:rsidRDefault="005E47D1" w:rsidP="00AB5229">
      <w:pPr>
        <w:pStyle w:val="Commarcadores"/>
      </w:pPr>
      <w:r>
        <w:t>Haverá um integrante que deve ser fornecido pela Oxigênio ou Porto para sanar dúvidas em relação à mecânica dos veículos durante o processo de desenvolvimento de software</w:t>
      </w:r>
    </w:p>
    <w:p w14:paraId="71606A39" w14:textId="4C7B8144" w:rsidR="005E47D1" w:rsidRDefault="005E47D1" w:rsidP="00AB5229">
      <w:pPr>
        <w:pStyle w:val="Commarcadores"/>
      </w:pPr>
      <w:r>
        <w:t>Infraestrutura onde o serviço desenvolvido será hospedado deve ser fornecida pelos patrocinadores também!</w:t>
      </w:r>
    </w:p>
    <w:sectPr w:rsidR="005E47D1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5375" w14:textId="77777777" w:rsidR="00355A9C" w:rsidRDefault="00355A9C">
      <w:r>
        <w:rPr>
          <w:lang w:bidi="pt-BR"/>
        </w:rPr>
        <w:separator/>
      </w:r>
    </w:p>
  </w:endnote>
  <w:endnote w:type="continuationSeparator" w:id="0">
    <w:p w14:paraId="4E74454B" w14:textId="77777777" w:rsidR="00355A9C" w:rsidRDefault="00355A9C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1962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E9C5" w14:textId="77777777" w:rsidR="00355A9C" w:rsidRDefault="00355A9C">
      <w:r>
        <w:rPr>
          <w:lang w:bidi="pt-BR"/>
        </w:rPr>
        <w:separator/>
      </w:r>
    </w:p>
  </w:footnote>
  <w:footnote w:type="continuationSeparator" w:id="0">
    <w:p w14:paraId="6FA31BC4" w14:textId="77777777" w:rsidR="00355A9C" w:rsidRDefault="00355A9C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2DEA" w14:textId="77777777"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D76AE" wp14:editId="42CEED3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127D07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588E" w14:textId="77777777"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6F4880" wp14:editId="233D11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C5A134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76F4880"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">
              <v:shape id="Quadro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8C5A134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099727">
    <w:abstractNumId w:val="9"/>
  </w:num>
  <w:num w:numId="2" w16cid:durableId="1108936059">
    <w:abstractNumId w:val="11"/>
  </w:num>
  <w:num w:numId="3" w16cid:durableId="791283657">
    <w:abstractNumId w:val="10"/>
  </w:num>
  <w:num w:numId="4" w16cid:durableId="267810063">
    <w:abstractNumId w:val="7"/>
  </w:num>
  <w:num w:numId="5" w16cid:durableId="1516115308">
    <w:abstractNumId w:val="6"/>
  </w:num>
  <w:num w:numId="6" w16cid:durableId="46924778">
    <w:abstractNumId w:val="5"/>
  </w:num>
  <w:num w:numId="7" w16cid:durableId="910651854">
    <w:abstractNumId w:val="4"/>
  </w:num>
  <w:num w:numId="8" w16cid:durableId="539512467">
    <w:abstractNumId w:val="8"/>
  </w:num>
  <w:num w:numId="9" w16cid:durableId="449516785">
    <w:abstractNumId w:val="3"/>
  </w:num>
  <w:num w:numId="10" w16cid:durableId="222176147">
    <w:abstractNumId w:val="2"/>
  </w:num>
  <w:num w:numId="11" w16cid:durableId="1877308667">
    <w:abstractNumId w:val="1"/>
  </w:num>
  <w:num w:numId="12" w16cid:durableId="433941310">
    <w:abstractNumId w:val="0"/>
  </w:num>
  <w:num w:numId="13" w16cid:durableId="19547042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2E"/>
    <w:rsid w:val="00083D76"/>
    <w:rsid w:val="001E3869"/>
    <w:rsid w:val="00250B2E"/>
    <w:rsid w:val="00355A9C"/>
    <w:rsid w:val="00356134"/>
    <w:rsid w:val="0056196A"/>
    <w:rsid w:val="005842A0"/>
    <w:rsid w:val="005E47D1"/>
    <w:rsid w:val="00764D90"/>
    <w:rsid w:val="007A3020"/>
    <w:rsid w:val="009D44E7"/>
    <w:rsid w:val="00AB5229"/>
    <w:rsid w:val="00B42C2A"/>
    <w:rsid w:val="00DA2F25"/>
    <w:rsid w:val="00F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09D8F"/>
  <w15:chartTrackingRefBased/>
  <w15:docId w15:val="{80B9775C-EC3C-9147-92C4-403CD4EB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/Library/Containers/com.microsoft.Word/Data/Library/Application%20Support/Microsoft/Office/16.0/DTS/pt-BR%7b73018378-5D21-B644-8DC0-B8DC4FA9527A%7d/%7b60E9C51A-0C26-1F45-B1A9-49CF8C19D936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167-31CF-409E-8A4F-5998C5B1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em negrito.dotx</Template>
  <TotalTime>44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Dantas</dc:creator>
  <cp:keywords/>
  <dc:description/>
  <cp:lastModifiedBy>GUSTAVO ENRICO MACHADO DANTAS .</cp:lastModifiedBy>
  <cp:revision>5</cp:revision>
  <dcterms:created xsi:type="dcterms:W3CDTF">2024-04-04T14:36:00Z</dcterms:created>
  <dcterms:modified xsi:type="dcterms:W3CDTF">2024-04-04T16:47:00Z</dcterms:modified>
</cp:coreProperties>
</file>